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C4352" w14:textId="2D3D89FF" w:rsidR="00665E15" w:rsidRDefault="00665E15" w:rsidP="001D3968">
      <w:pPr>
        <w:pStyle w:val="Heading1"/>
      </w:pPr>
      <w:r>
        <w:t xml:space="preserve">CODEX </w:t>
      </w:r>
      <w:r w:rsidR="00B27759">
        <w:t>MVP Features</w:t>
      </w:r>
    </w:p>
    <w:p w14:paraId="09AF5CBC" w14:textId="77777777" w:rsidR="007F4224" w:rsidRDefault="007F4224" w:rsidP="007F4224">
      <w:r>
        <w:t>This document contains the “key path” scenarios. The intent is to describe the primary user</w:t>
      </w:r>
      <w:r w:rsidR="009C4A58">
        <w:t>-</w:t>
      </w:r>
      <w:r>
        <w:t>flow through the application so that completeness can be tested before launch.</w:t>
      </w:r>
    </w:p>
    <w:p w14:paraId="69A1D718" w14:textId="77777777" w:rsidR="00651143" w:rsidRDefault="00651143" w:rsidP="00367DA2">
      <w:pPr>
        <w:rPr>
          <w:b/>
          <w:bCs/>
        </w:rPr>
      </w:pPr>
    </w:p>
    <w:p w14:paraId="7BE6EBFF" w14:textId="5FC6D337" w:rsidR="00367DA2" w:rsidRPr="00367DA2" w:rsidRDefault="00367DA2" w:rsidP="00367DA2">
      <w:bookmarkStart w:id="0" w:name="_GoBack"/>
      <w:bookmarkEnd w:id="0"/>
      <w:r w:rsidRPr="00367DA2">
        <w:t>1. Pose questions of the graphs so that they can answer things for you</w:t>
      </w:r>
    </w:p>
    <w:p w14:paraId="64F884FA" w14:textId="77777777" w:rsidR="00367DA2" w:rsidRPr="00367DA2" w:rsidRDefault="00367DA2" w:rsidP="00367DA2">
      <w:r w:rsidRPr="00367DA2">
        <w:t>- heat vs. scatter -&gt; histogram</w:t>
      </w:r>
    </w:p>
    <w:p w14:paraId="2D126807" w14:textId="77777777" w:rsidR="00367DA2" w:rsidRPr="00367DA2" w:rsidRDefault="00367DA2" w:rsidP="00367DA2"/>
    <w:p w14:paraId="362D9C07" w14:textId="77777777" w:rsidR="00367DA2" w:rsidRPr="00367DA2" w:rsidRDefault="00367DA2" w:rsidP="00367DA2">
      <w:r w:rsidRPr="00367DA2">
        <w:t>1. “Explain this”</w:t>
      </w:r>
    </w:p>
    <w:p w14:paraId="0EC776F6" w14:textId="77777777" w:rsidR="00367DA2" w:rsidRPr="00367DA2" w:rsidRDefault="00367DA2" w:rsidP="00367DA2">
      <w:r w:rsidRPr="00367DA2">
        <w:t>- “Applied classification”</w:t>
      </w:r>
    </w:p>
    <w:p w14:paraId="152B7A9C" w14:textId="77777777" w:rsidR="00367DA2" w:rsidRPr="00367DA2" w:rsidRDefault="00367DA2" w:rsidP="00367DA2">
      <w:r w:rsidRPr="00367DA2">
        <w:t xml:space="preserve">- Take a selection </w:t>
      </w:r>
      <w:proofErr w:type="gramStart"/>
      <w:r w:rsidRPr="00367DA2">
        <w:t>and :</w:t>
      </w:r>
      <w:proofErr w:type="gramEnd"/>
    </w:p>
    <w:p w14:paraId="400B71D6" w14:textId="77777777" w:rsidR="00367DA2" w:rsidRPr="00367DA2" w:rsidRDefault="00367DA2" w:rsidP="00367DA2">
      <w:r w:rsidRPr="00367DA2">
        <w:t>- make decision-tree classifier on this selection vs. everything else</w:t>
      </w:r>
    </w:p>
    <w:p w14:paraId="121AFD4E" w14:textId="77777777" w:rsidR="00367DA2" w:rsidRPr="00367DA2" w:rsidRDefault="00367DA2" w:rsidP="00367DA2">
      <w:r w:rsidRPr="00367DA2">
        <w:t>- visualize why it’s different or unique</w:t>
      </w:r>
    </w:p>
    <w:p w14:paraId="307455A8" w14:textId="77777777" w:rsidR="00367DA2" w:rsidRPr="00367DA2" w:rsidRDefault="00367DA2" w:rsidP="00367DA2">
      <w:r w:rsidRPr="00367DA2">
        <w:t>- “which of the 1000 values matter?”</w:t>
      </w:r>
    </w:p>
    <w:p w14:paraId="7A06C9F8" w14:textId="77777777" w:rsidR="00367DA2" w:rsidRPr="00367DA2" w:rsidRDefault="00367DA2" w:rsidP="00367DA2">
      <w:r w:rsidRPr="00367DA2">
        <w:t>- LUKAS HAS AN EXAMPLE HE CODED</w:t>
      </w:r>
    </w:p>
    <w:p w14:paraId="717F3B48" w14:textId="77777777" w:rsidR="00367DA2" w:rsidRPr="00367DA2" w:rsidRDefault="00367DA2" w:rsidP="00367DA2">
      <w:r w:rsidRPr="00367DA2">
        <w:t xml:space="preserve">- also explain </w:t>
      </w:r>
      <w:r w:rsidRPr="00367DA2">
        <w:rPr>
          <w:i/>
          <w:iCs/>
        </w:rPr>
        <w:t>how</w:t>
      </w:r>
      <w:r w:rsidRPr="00367DA2">
        <w:t xml:space="preserve"> the answer was derived</w:t>
      </w:r>
    </w:p>
    <w:p w14:paraId="391233AA" w14:textId="77777777" w:rsidR="00367DA2" w:rsidRPr="00367DA2" w:rsidRDefault="00367DA2" w:rsidP="00367DA2"/>
    <w:p w14:paraId="0A54DA00" w14:textId="77777777" w:rsidR="00367DA2" w:rsidRPr="00367DA2" w:rsidRDefault="00367DA2" w:rsidP="00367DA2">
      <w:r w:rsidRPr="00367DA2">
        <w:t>1.1. Filter out garbage</w:t>
      </w:r>
    </w:p>
    <w:p w14:paraId="743BF249" w14:textId="77777777" w:rsidR="00367DA2" w:rsidRPr="00367DA2" w:rsidRDefault="00367DA2" w:rsidP="00367DA2">
      <w:pPr>
        <w:rPr>
          <w:b/>
          <w:bCs/>
        </w:rPr>
      </w:pPr>
      <w:r w:rsidRPr="00367DA2">
        <w:t xml:space="preserve">- what’s </w:t>
      </w:r>
      <w:r w:rsidRPr="00367DA2">
        <w:rPr>
          <w:b/>
          <w:bCs/>
        </w:rPr>
        <w:t>good/bad</w:t>
      </w:r>
    </w:p>
    <w:p w14:paraId="3ACAD4E1" w14:textId="77777777" w:rsidR="00367DA2" w:rsidRPr="00367DA2" w:rsidRDefault="00367DA2" w:rsidP="00367DA2">
      <w:r w:rsidRPr="00367DA2">
        <w:t xml:space="preserve">- can’t do </w:t>
      </w:r>
      <w:r w:rsidRPr="00367DA2">
        <w:rPr>
          <w:i/>
          <w:iCs/>
        </w:rPr>
        <w:t>anything</w:t>
      </w:r>
      <w:r w:rsidRPr="00367DA2">
        <w:t xml:space="preserve"> without filtering your data set first</w:t>
      </w:r>
    </w:p>
    <w:p w14:paraId="1255870B" w14:textId="77777777" w:rsidR="00367DA2" w:rsidRPr="00367DA2" w:rsidRDefault="00367DA2" w:rsidP="00367DA2">
      <w:r w:rsidRPr="00367DA2">
        <w:t>- relationships between Features to make sure that it makes sense</w:t>
      </w:r>
    </w:p>
    <w:p w14:paraId="762A7986" w14:textId="77777777" w:rsidR="00367DA2" w:rsidRPr="00367DA2" w:rsidRDefault="00367DA2" w:rsidP="00367DA2">
      <w:r w:rsidRPr="00367DA2">
        <w:t>- min/max/etc. for a Feature</w:t>
      </w:r>
    </w:p>
    <w:p w14:paraId="5685034A" w14:textId="77777777" w:rsidR="00367DA2" w:rsidRPr="00367DA2" w:rsidRDefault="00367DA2" w:rsidP="00367DA2">
      <w:r w:rsidRPr="00367DA2">
        <w:t>- derived Features</w:t>
      </w:r>
    </w:p>
    <w:p w14:paraId="47DC003B" w14:textId="77777777" w:rsidR="00367DA2" w:rsidRPr="00367DA2" w:rsidRDefault="00367DA2" w:rsidP="00367DA2">
      <w:r w:rsidRPr="00367DA2">
        <w:t>- mask things out that are garbage</w:t>
      </w:r>
    </w:p>
    <w:p w14:paraId="5E01A2CF" w14:textId="77777777" w:rsidR="00367DA2" w:rsidRPr="00367DA2" w:rsidRDefault="00367DA2" w:rsidP="00367DA2">
      <w:r w:rsidRPr="00367DA2">
        <w:t>- anything empty/null etc.</w:t>
      </w:r>
    </w:p>
    <w:p w14:paraId="7FCFD50F" w14:textId="77777777" w:rsidR="00367DA2" w:rsidRPr="00367DA2" w:rsidRDefault="00367DA2" w:rsidP="00367DA2">
      <w:r w:rsidRPr="00367DA2">
        <w:t>- normalization</w:t>
      </w:r>
    </w:p>
    <w:p w14:paraId="632D95EF" w14:textId="77777777" w:rsidR="00367DA2" w:rsidRPr="00367DA2" w:rsidRDefault="00367DA2" w:rsidP="00367DA2">
      <w:r w:rsidRPr="00367DA2">
        <w:t>- manual filtration</w:t>
      </w:r>
    </w:p>
    <w:p w14:paraId="66DDEAD5" w14:textId="77777777" w:rsidR="00367DA2" w:rsidRPr="00367DA2" w:rsidRDefault="00367DA2" w:rsidP="00367DA2">
      <w:r w:rsidRPr="00367DA2">
        <w:t>- interactive sortable heatmap of values</w:t>
      </w:r>
    </w:p>
    <w:p w14:paraId="6A86D4A1" w14:textId="77777777" w:rsidR="00367DA2" w:rsidRPr="00367DA2" w:rsidRDefault="00367DA2" w:rsidP="00367DA2"/>
    <w:p w14:paraId="519809DE" w14:textId="77777777" w:rsidR="00367DA2" w:rsidRPr="00367DA2" w:rsidRDefault="00367DA2" w:rsidP="00367DA2"/>
    <w:p w14:paraId="50BF5A45" w14:textId="77777777" w:rsidR="00367DA2" w:rsidRPr="00367DA2" w:rsidRDefault="00367DA2" w:rsidP="00367DA2">
      <w:r w:rsidRPr="00367DA2">
        <w:rPr>
          <w:i/>
          <w:iCs/>
        </w:rPr>
        <w:t>1.5. Directed</w:t>
      </w:r>
      <w:r w:rsidRPr="00367DA2">
        <w:t xml:space="preserve"> classification/regression</w:t>
      </w:r>
    </w:p>
    <w:p w14:paraId="57F6F3FD" w14:textId="77777777" w:rsidR="00367DA2" w:rsidRPr="00367DA2" w:rsidRDefault="00367DA2" w:rsidP="00367DA2">
      <w:r w:rsidRPr="00367DA2">
        <w:t>- don’t optimize hyper-parameters for me</w:t>
      </w:r>
    </w:p>
    <w:p w14:paraId="37FB1278" w14:textId="77777777" w:rsidR="00367DA2" w:rsidRPr="00367DA2" w:rsidRDefault="00367DA2" w:rsidP="00367DA2">
      <w:r w:rsidRPr="00367DA2">
        <w:t>- but GUIDE me</w:t>
      </w:r>
    </w:p>
    <w:p w14:paraId="36004C1A" w14:textId="77777777" w:rsidR="00367DA2" w:rsidRPr="00367DA2" w:rsidRDefault="00367DA2" w:rsidP="00367DA2"/>
    <w:p w14:paraId="4474585D" w14:textId="77777777" w:rsidR="00367DA2" w:rsidRPr="00367DA2" w:rsidRDefault="00367DA2" w:rsidP="00367DA2">
      <w:r w:rsidRPr="00367DA2">
        <w:t>1.5. Train a model to predict X (Classification/Regression)</w:t>
      </w:r>
    </w:p>
    <w:p w14:paraId="3E6EB63C" w14:textId="77777777" w:rsidR="00367DA2" w:rsidRPr="00367DA2" w:rsidRDefault="00367DA2" w:rsidP="00367DA2">
      <w:r w:rsidRPr="00367DA2">
        <w:t>What did I learn?  How well did it work?  Cross-validate. Generalized test error…</w:t>
      </w:r>
    </w:p>
    <w:p w14:paraId="3851FC75" w14:textId="77777777" w:rsidR="00367DA2" w:rsidRPr="00367DA2" w:rsidRDefault="00367DA2" w:rsidP="00367DA2">
      <w:r w:rsidRPr="00367DA2">
        <w:t>even on the same features you can use the Classification as a way to LEARN ABOUT THE DATA</w:t>
      </w:r>
    </w:p>
    <w:p w14:paraId="3C4ED41E" w14:textId="77777777" w:rsidR="00367DA2" w:rsidRPr="00367DA2" w:rsidRDefault="00367DA2" w:rsidP="00367DA2"/>
    <w:p w14:paraId="372C64E8" w14:textId="77777777" w:rsidR="00367DA2" w:rsidRPr="00367DA2" w:rsidRDefault="00367DA2" w:rsidP="00367DA2">
      <w:r w:rsidRPr="00367DA2">
        <w:t>1.5. Reliability:</w:t>
      </w:r>
    </w:p>
    <w:p w14:paraId="3D27E23C" w14:textId="77777777" w:rsidR="00367DA2" w:rsidRPr="00367DA2" w:rsidRDefault="00367DA2" w:rsidP="00367DA2">
      <w:r w:rsidRPr="00367DA2">
        <w:t>- Error handling so it’s not busted</w:t>
      </w:r>
    </w:p>
    <w:p w14:paraId="3E1EFC5A" w14:textId="77777777" w:rsidR="00367DA2" w:rsidRPr="00367DA2" w:rsidRDefault="00367DA2" w:rsidP="00367DA2">
      <w:r w:rsidRPr="00367DA2">
        <w:t>- Saving sessions</w:t>
      </w:r>
    </w:p>
    <w:p w14:paraId="45C3D965" w14:textId="77777777" w:rsidR="00367DA2" w:rsidRPr="00367DA2" w:rsidRDefault="00367DA2" w:rsidP="00367DA2">
      <w:r w:rsidRPr="00367DA2">
        <w:t>- Selecting Features &amp; Selections and interacting with algorithms and charts</w:t>
      </w:r>
    </w:p>
    <w:p w14:paraId="0577C339" w14:textId="77777777" w:rsidR="00367DA2" w:rsidRPr="00367DA2" w:rsidRDefault="00367DA2" w:rsidP="00367DA2"/>
    <w:p w14:paraId="5E8918C7" w14:textId="77777777" w:rsidR="00367DA2" w:rsidRPr="00367DA2" w:rsidRDefault="00367DA2" w:rsidP="00367DA2"/>
    <w:p w14:paraId="4C88778A" w14:textId="77777777" w:rsidR="00367DA2" w:rsidRPr="00367DA2" w:rsidRDefault="00367DA2" w:rsidP="00367DA2">
      <w:r w:rsidRPr="00367DA2">
        <w:t>2. “</w:t>
      </w:r>
      <w:r w:rsidRPr="00367DA2">
        <w:rPr>
          <w:b/>
          <w:bCs/>
        </w:rPr>
        <w:t>More like this</w:t>
      </w:r>
      <w:r w:rsidRPr="00367DA2">
        <w:t>”</w:t>
      </w:r>
    </w:p>
    <w:p w14:paraId="2A5EBC88" w14:textId="77777777" w:rsidR="00367DA2" w:rsidRPr="00367DA2" w:rsidRDefault="00367DA2" w:rsidP="00367DA2"/>
    <w:p w14:paraId="0F736741" w14:textId="77777777" w:rsidR="00367DA2" w:rsidRPr="00367DA2" w:rsidRDefault="00367DA2" w:rsidP="00367DA2"/>
    <w:p w14:paraId="594CE4C8" w14:textId="77777777" w:rsidR="00367DA2" w:rsidRPr="00367DA2" w:rsidRDefault="00367DA2" w:rsidP="00367DA2">
      <w:r w:rsidRPr="00367DA2">
        <w:t>2. Dimensionality reduction:</w:t>
      </w:r>
    </w:p>
    <w:p w14:paraId="75F1A106" w14:textId="77777777" w:rsidR="00367DA2" w:rsidRPr="00367DA2" w:rsidRDefault="00367DA2" w:rsidP="00367DA2">
      <w:r w:rsidRPr="00367DA2">
        <w:t>- “not minimal”</w:t>
      </w:r>
    </w:p>
    <w:p w14:paraId="51BB5140" w14:textId="77777777" w:rsidR="00367DA2" w:rsidRPr="00367DA2" w:rsidRDefault="00367DA2" w:rsidP="00367DA2">
      <w:r w:rsidRPr="00367DA2">
        <w:t>- high user need because most people won’t do it</w:t>
      </w:r>
    </w:p>
    <w:p w14:paraId="1A28D7A6" w14:textId="77777777" w:rsidR="00367DA2" w:rsidRPr="00367DA2" w:rsidRDefault="00367DA2" w:rsidP="00367DA2">
      <w:r w:rsidRPr="00367DA2">
        <w:t>- back-end needs this in order to do clustering, but the user doesn’t need it critically right now</w:t>
      </w:r>
    </w:p>
    <w:p w14:paraId="2BE5B527" w14:textId="77777777" w:rsidR="00367DA2" w:rsidRPr="00367DA2" w:rsidRDefault="00367DA2" w:rsidP="00367DA2"/>
    <w:p w14:paraId="79739B3F" w14:textId="45865D57" w:rsidR="004C6AA5" w:rsidRPr="00766881" w:rsidRDefault="00367DA2" w:rsidP="00766881">
      <w:r w:rsidRPr="00367DA2">
        <w:t>3. Real-time algorithms that show each round so you can decide when to stop</w:t>
      </w:r>
    </w:p>
    <w:sectPr w:rsidR="004C6AA5" w:rsidRPr="00766881" w:rsidSect="00AB1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22"/>
    <w:rsid w:val="0000480F"/>
    <w:rsid w:val="00036BB0"/>
    <w:rsid w:val="000378B8"/>
    <w:rsid w:val="00045163"/>
    <w:rsid w:val="00054813"/>
    <w:rsid w:val="00061243"/>
    <w:rsid w:val="000F0B6F"/>
    <w:rsid w:val="0011689B"/>
    <w:rsid w:val="00134CD3"/>
    <w:rsid w:val="00142590"/>
    <w:rsid w:val="00175BBC"/>
    <w:rsid w:val="001C3AF0"/>
    <w:rsid w:val="001C435E"/>
    <w:rsid w:val="001D3968"/>
    <w:rsid w:val="001F72E4"/>
    <w:rsid w:val="002173B4"/>
    <w:rsid w:val="002267C5"/>
    <w:rsid w:val="00226BC6"/>
    <w:rsid w:val="00274A07"/>
    <w:rsid w:val="002B5488"/>
    <w:rsid w:val="002E0289"/>
    <w:rsid w:val="002F5064"/>
    <w:rsid w:val="00303227"/>
    <w:rsid w:val="00304AB4"/>
    <w:rsid w:val="003154EC"/>
    <w:rsid w:val="00320C19"/>
    <w:rsid w:val="00335072"/>
    <w:rsid w:val="00367DA2"/>
    <w:rsid w:val="003A7FB9"/>
    <w:rsid w:val="00425544"/>
    <w:rsid w:val="0046146C"/>
    <w:rsid w:val="0047400F"/>
    <w:rsid w:val="004B08D6"/>
    <w:rsid w:val="004B26E6"/>
    <w:rsid w:val="004C0237"/>
    <w:rsid w:val="004C6AA5"/>
    <w:rsid w:val="004E1082"/>
    <w:rsid w:val="004E5738"/>
    <w:rsid w:val="004E5A81"/>
    <w:rsid w:val="004F34CD"/>
    <w:rsid w:val="004F38B1"/>
    <w:rsid w:val="00502BD5"/>
    <w:rsid w:val="005046D9"/>
    <w:rsid w:val="00520703"/>
    <w:rsid w:val="00521631"/>
    <w:rsid w:val="005405BE"/>
    <w:rsid w:val="005648EA"/>
    <w:rsid w:val="00583522"/>
    <w:rsid w:val="00595FF8"/>
    <w:rsid w:val="005A5F77"/>
    <w:rsid w:val="005C298A"/>
    <w:rsid w:val="005E5C8B"/>
    <w:rsid w:val="005F64D3"/>
    <w:rsid w:val="0060083D"/>
    <w:rsid w:val="006359DB"/>
    <w:rsid w:val="00651143"/>
    <w:rsid w:val="00665E15"/>
    <w:rsid w:val="00675AE5"/>
    <w:rsid w:val="006A5E3D"/>
    <w:rsid w:val="006B6527"/>
    <w:rsid w:val="006D7A78"/>
    <w:rsid w:val="00720B77"/>
    <w:rsid w:val="00766881"/>
    <w:rsid w:val="007815D3"/>
    <w:rsid w:val="007D302D"/>
    <w:rsid w:val="007D715E"/>
    <w:rsid w:val="007F4224"/>
    <w:rsid w:val="00803C42"/>
    <w:rsid w:val="0081148D"/>
    <w:rsid w:val="00832E06"/>
    <w:rsid w:val="00846A86"/>
    <w:rsid w:val="0085197F"/>
    <w:rsid w:val="00852F4C"/>
    <w:rsid w:val="00887EE3"/>
    <w:rsid w:val="008977CB"/>
    <w:rsid w:val="008A7B6E"/>
    <w:rsid w:val="008B2B5A"/>
    <w:rsid w:val="008C6A99"/>
    <w:rsid w:val="008D2197"/>
    <w:rsid w:val="008D37ED"/>
    <w:rsid w:val="008D71C0"/>
    <w:rsid w:val="0090250B"/>
    <w:rsid w:val="00944386"/>
    <w:rsid w:val="0095014E"/>
    <w:rsid w:val="00964EF2"/>
    <w:rsid w:val="00971E4A"/>
    <w:rsid w:val="0099122A"/>
    <w:rsid w:val="009C4A58"/>
    <w:rsid w:val="009C7DC6"/>
    <w:rsid w:val="009E1DB2"/>
    <w:rsid w:val="00A06479"/>
    <w:rsid w:val="00A40461"/>
    <w:rsid w:val="00A615C7"/>
    <w:rsid w:val="00A64045"/>
    <w:rsid w:val="00A74096"/>
    <w:rsid w:val="00A94268"/>
    <w:rsid w:val="00AA2DB1"/>
    <w:rsid w:val="00AA36CE"/>
    <w:rsid w:val="00AB18FA"/>
    <w:rsid w:val="00AE5A2D"/>
    <w:rsid w:val="00AF75F8"/>
    <w:rsid w:val="00B27759"/>
    <w:rsid w:val="00B4790A"/>
    <w:rsid w:val="00B57114"/>
    <w:rsid w:val="00B91860"/>
    <w:rsid w:val="00BA79FC"/>
    <w:rsid w:val="00BB31B8"/>
    <w:rsid w:val="00BC679E"/>
    <w:rsid w:val="00BD275E"/>
    <w:rsid w:val="00BD5BB9"/>
    <w:rsid w:val="00BF2671"/>
    <w:rsid w:val="00C16B34"/>
    <w:rsid w:val="00C34666"/>
    <w:rsid w:val="00C45C8A"/>
    <w:rsid w:val="00C82E37"/>
    <w:rsid w:val="00C96E48"/>
    <w:rsid w:val="00CA42AD"/>
    <w:rsid w:val="00CA5CDF"/>
    <w:rsid w:val="00D12CE5"/>
    <w:rsid w:val="00D4341E"/>
    <w:rsid w:val="00D51867"/>
    <w:rsid w:val="00D66042"/>
    <w:rsid w:val="00D7471F"/>
    <w:rsid w:val="00D81910"/>
    <w:rsid w:val="00D81CF2"/>
    <w:rsid w:val="00D84176"/>
    <w:rsid w:val="00DA30A8"/>
    <w:rsid w:val="00DD7D4D"/>
    <w:rsid w:val="00E05162"/>
    <w:rsid w:val="00E4081D"/>
    <w:rsid w:val="00E81D28"/>
    <w:rsid w:val="00EC133B"/>
    <w:rsid w:val="00F1407B"/>
    <w:rsid w:val="00F21AA4"/>
    <w:rsid w:val="00F2678E"/>
    <w:rsid w:val="00F44136"/>
    <w:rsid w:val="00F46781"/>
    <w:rsid w:val="00F525AE"/>
    <w:rsid w:val="00F6793C"/>
    <w:rsid w:val="00F96F60"/>
    <w:rsid w:val="00FB7FA1"/>
    <w:rsid w:val="00FC1614"/>
    <w:rsid w:val="00FE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D2CA5"/>
  <w15:chartTrackingRefBased/>
  <w15:docId w15:val="{D5591EEB-1151-044A-9291-C197707D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AA36CE"/>
    <w:rPr>
      <w:rFonts w:ascii="Franklin Gothic Book" w:hAnsi="Franklin Gothic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968"/>
    <w:pPr>
      <w:outlineLvl w:val="0"/>
    </w:pPr>
    <w:rPr>
      <w:b/>
      <w:sz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968"/>
    <w:pPr>
      <w:outlineLvl w:val="1"/>
    </w:pPr>
    <w:rPr>
      <w:b/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968"/>
    <w:pPr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4A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AA36CE"/>
    <w:rPr>
      <w:i/>
    </w:rPr>
  </w:style>
  <w:style w:type="character" w:styleId="Strong">
    <w:name w:val="Strong"/>
    <w:uiPriority w:val="22"/>
    <w:qFormat/>
    <w:rsid w:val="00AA36CE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1D3968"/>
    <w:rPr>
      <w:rFonts w:ascii="Franklin Gothic Book" w:hAnsi="Franklin Gothic Book"/>
      <w:b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D3968"/>
    <w:rPr>
      <w:rFonts w:ascii="Franklin Gothic Book" w:hAnsi="Franklin Gothic Book"/>
      <w:b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D3968"/>
    <w:rPr>
      <w:rFonts w:ascii="Franklin Gothic Book" w:hAnsi="Franklin Gothic Book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74A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D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DA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tapella/Documents/Templates/Word-Gothi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Word-Gothic.dotx</Template>
  <TotalTime>175</TotalTime>
  <Pages>2</Pages>
  <Words>286</Words>
  <Characters>1430</Characters>
  <Application>Microsoft Office Word</Application>
  <DocSecurity>0</DocSecurity>
  <Lines>34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Tapella</dc:creator>
  <cp:keywords/>
  <dc:description/>
  <cp:lastModifiedBy>Microsoft Office User</cp:lastModifiedBy>
  <cp:revision>117</cp:revision>
  <dcterms:created xsi:type="dcterms:W3CDTF">2019-01-30T23:34:00Z</dcterms:created>
  <dcterms:modified xsi:type="dcterms:W3CDTF">2019-08-08T19:49:00Z</dcterms:modified>
</cp:coreProperties>
</file>